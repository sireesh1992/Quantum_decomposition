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8A029F29-1AAA-4399-9226-EDBF452A2A77}"/>
            <w:text/>
          </w:sdtPr>
          <w:sdtEndPr/>
          <w:sdtContent>
            <w:p w:rsidR="00B70BC2" w:rsidRDefault="004F091E">
              <w:pPr>
                <w:pStyle w:val="Publishwithline"/>
              </w:pPr>
              <w:r>
                <w:t>Evosuite</w:t>
              </w:r>
            </w:p>
          </w:sdtContent>
        </w:sdt>
        <w:p w:rsidR="00B70BC2" w:rsidRDefault="00B70BC2">
          <w:pPr>
            <w:pStyle w:val="underline"/>
          </w:pPr>
        </w:p>
        <w:p w:rsidR="00B70BC2" w:rsidRDefault="000732A3">
          <w:pPr>
            <w:pStyle w:val="PadderBetweenControlandBody"/>
          </w:pPr>
        </w:p>
      </w:sdtContent>
    </w:sdt>
    <w:p w:rsidR="004F091E" w:rsidRDefault="004F091E" w:rsidP="004F091E">
      <w:r>
        <w:t>To generate test code</w:t>
      </w:r>
    </w:p>
    <w:p w:rsidR="004F091E" w:rsidRDefault="004F091E" w:rsidP="004F091E">
      <w:r>
        <w:t>“C:\Program Files\Java\jdk1.8.0_65\bin\java.exe" -jar evosuite-1.0.3.jar -class tutorial.Stack -Djunit=tutorial.StackTest -criterion  -projectCP Tutorial_Stack\bin</w:t>
      </w:r>
    </w:p>
    <w:p w:rsidR="00ED78C3" w:rsidRDefault="00ED78C3" w:rsidP="004F091E"/>
    <w:p w:rsidR="00ED78C3" w:rsidRDefault="00ED78C3" w:rsidP="00ED78C3">
      <w:pPr>
        <w:pStyle w:val="Heading1"/>
      </w:pPr>
      <w:r>
        <w:t>Automatic test suite generation</w:t>
      </w:r>
    </w:p>
    <w:p w:rsidR="00ED78C3" w:rsidRDefault="00ED78C3" w:rsidP="00ED78C3">
      <w:pPr>
        <w:pStyle w:val="ListParagraph"/>
        <w:numPr>
          <w:ilvl w:val="0"/>
          <w:numId w:val="2"/>
        </w:numPr>
      </w:pPr>
      <w:r>
        <w:t>What is automatic test suite generation?</w:t>
      </w:r>
    </w:p>
    <w:p w:rsidR="00ED78C3" w:rsidRDefault="003C2CFC" w:rsidP="00ED78C3">
      <w:pPr>
        <w:pStyle w:val="ListParagraph"/>
        <w:numPr>
          <w:ilvl w:val="0"/>
          <w:numId w:val="2"/>
        </w:numPr>
      </w:pPr>
      <w:r>
        <w:t>How it works?</w:t>
      </w:r>
    </w:p>
    <w:p w:rsidR="003C2CFC" w:rsidRDefault="003C2CFC" w:rsidP="00ED78C3">
      <w:pPr>
        <w:pStyle w:val="ListParagraph"/>
        <w:numPr>
          <w:ilvl w:val="0"/>
          <w:numId w:val="2"/>
        </w:numPr>
      </w:pPr>
      <w:r>
        <w:t>Results</w:t>
      </w:r>
    </w:p>
    <w:p w:rsidR="003C2CFC" w:rsidRDefault="003C2CFC" w:rsidP="003C2CFC">
      <w:pPr>
        <w:pStyle w:val="ListParagraph"/>
        <w:numPr>
          <w:ilvl w:val="1"/>
          <w:numId w:val="2"/>
        </w:numPr>
      </w:pPr>
      <w:r>
        <w:t>demo</w:t>
      </w:r>
    </w:p>
    <w:p w:rsidR="000732A3" w:rsidRDefault="000732A3" w:rsidP="000732A3">
      <w:pPr>
        <w:pStyle w:val="ListParagraph"/>
        <w:numPr>
          <w:ilvl w:val="0"/>
          <w:numId w:val="2"/>
        </w:numPr>
      </w:pPr>
      <w:r>
        <w:t>Why is it needed? (Why is it not needed?)</w:t>
      </w:r>
    </w:p>
    <w:p w:rsidR="000732A3" w:rsidRDefault="000732A3" w:rsidP="000732A3">
      <w:pPr>
        <w:pStyle w:val="ListParagraph"/>
        <w:numPr>
          <w:ilvl w:val="1"/>
          <w:numId w:val="2"/>
        </w:numPr>
      </w:pPr>
      <w:r>
        <w:t xml:space="preserve">Does automated test generation really help software testers? - </w:t>
      </w:r>
      <w:hyperlink r:id="rId7" w:history="1">
        <w:r w:rsidRPr="00ED78C3">
          <w:rPr>
            <w:rStyle w:val="Hyperlink"/>
          </w:rPr>
          <w:t>http://www.evosuite.org/study/</w:t>
        </w:r>
      </w:hyperlink>
    </w:p>
    <w:p w:rsidR="003C2CFC" w:rsidRPr="00ED78C3" w:rsidRDefault="000732A3" w:rsidP="00ED78C3">
      <w:pPr>
        <w:pStyle w:val="ListParagraph"/>
        <w:numPr>
          <w:ilvl w:val="0"/>
          <w:numId w:val="2"/>
        </w:numPr>
      </w:pPr>
      <w:r>
        <w:t>Conclusion</w:t>
      </w:r>
      <w:bookmarkStart w:id="0" w:name="_GoBack"/>
      <w:bookmarkEnd w:id="0"/>
    </w:p>
    <w:p w:rsidR="00B70BC2" w:rsidRDefault="00B70BC2"/>
    <w:sectPr w:rsidR="00B70B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E46"/>
    <w:multiLevelType w:val="hybridMultilevel"/>
    <w:tmpl w:val="9DD8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B016D"/>
    <w:multiLevelType w:val="hybridMultilevel"/>
    <w:tmpl w:val="E3FE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F091E"/>
    <w:rsid w:val="000732A3"/>
    <w:rsid w:val="002068E0"/>
    <w:rsid w:val="003C2CFC"/>
    <w:rsid w:val="004F091E"/>
    <w:rsid w:val="00827723"/>
    <w:rsid w:val="00B70BC2"/>
    <w:rsid w:val="00B72542"/>
    <w:rsid w:val="00D95933"/>
    <w:rsid w:val="00E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F09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ED78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4F09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ED78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vosuite.org/stud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CB"/>
    <w:rsid w:val="00015ADB"/>
    <w:rsid w:val="0057748F"/>
    <w:rsid w:val="006E75CB"/>
    <w:rsid w:val="008C036D"/>
    <w:rsid w:val="00CA7698"/>
    <w:rsid w:val="00D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A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A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Evosuite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8A029F29-1AAA-4399-9226-EDBF452A2A7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42807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Neerugatti, Sireesh [ICG-IT]</dc:creator>
  <cp:lastModifiedBy>Neerugatti, Sireesh [ICG-IT]</cp:lastModifiedBy>
  <cp:revision>4</cp:revision>
  <dcterms:created xsi:type="dcterms:W3CDTF">2016-04-25T11:55:00Z</dcterms:created>
  <dcterms:modified xsi:type="dcterms:W3CDTF">2016-10-07T13:39:00Z</dcterms:modified>
</cp:coreProperties>
</file>